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8DBF" w14:textId="77777777" w:rsidR="00816216" w:rsidRDefault="608ECCAC" w:rsidP="608ECCAC">
      <w:pPr>
        <w:pStyle w:val="Title"/>
        <w:rPr>
          <w:sz w:val="32"/>
          <w:szCs w:val="32"/>
        </w:rPr>
      </w:pPr>
      <w:r w:rsidRPr="608ECCAC">
        <w:rPr>
          <w:sz w:val="36"/>
          <w:szCs w:val="36"/>
        </w:rPr>
        <w:t>Devon McDonald</w:t>
      </w:r>
    </w:p>
    <w:p w14:paraId="4828E478" w14:textId="32E15455" w:rsidR="006270A9" w:rsidRPr="001E4DE2" w:rsidRDefault="00FB4387" w:rsidP="608ECCAC">
      <w:pPr>
        <w:rPr>
          <w:sz w:val="18"/>
          <w:szCs w:val="18"/>
        </w:rPr>
      </w:pPr>
      <w:r>
        <w:rPr>
          <w:sz w:val="20"/>
          <w:szCs w:val="20"/>
        </w:rPr>
        <w:t>14233 The Lakes Blvd, APT 335, Pflugerville, TX, 78660</w:t>
      </w:r>
      <w:r w:rsidR="608ECCAC" w:rsidRPr="608ECCAC">
        <w:rPr>
          <w:sz w:val="20"/>
          <w:szCs w:val="20"/>
        </w:rPr>
        <w:t> | 512-767-8001 | d</w:t>
      </w:r>
      <w:r w:rsidR="004D7646">
        <w:rPr>
          <w:sz w:val="20"/>
          <w:szCs w:val="20"/>
        </w:rPr>
        <w:t>evonmcdonald00</w:t>
      </w:r>
      <w:r w:rsidR="608ECCAC" w:rsidRPr="608ECCAC">
        <w:rPr>
          <w:sz w:val="20"/>
          <w:szCs w:val="20"/>
        </w:rPr>
        <w:t>@</w:t>
      </w:r>
      <w:r w:rsidR="004D7646">
        <w:rPr>
          <w:sz w:val="20"/>
          <w:szCs w:val="20"/>
        </w:rPr>
        <w:t>yahoo.com</w:t>
      </w:r>
    </w:p>
    <w:sdt>
      <w:sdtPr>
        <w:alias w:val="Education:"/>
        <w:tag w:val="Education:"/>
        <w:id w:val="807127995"/>
        <w:placeholder>
          <w:docPart w:val="85929AEDA56E404891CB5455B20924E0"/>
        </w:placeholder>
        <w:temporary/>
        <w:showingPlcHdr/>
        <w15:appearance w15:val="hidden"/>
      </w:sdtPr>
      <w:sdtEndPr/>
      <w:sdtContent>
        <w:p w14:paraId="63D1A323" w14:textId="77777777" w:rsidR="006270A9" w:rsidRDefault="608ECCAC" w:rsidP="608ECCAC">
          <w:pPr>
            <w:pStyle w:val="Heading1"/>
            <w:rPr>
              <w:sz w:val="20"/>
              <w:szCs w:val="20"/>
            </w:rPr>
          </w:pPr>
          <w:r w:rsidRPr="608ECCAC">
            <w:rPr>
              <w:sz w:val="22"/>
              <w:szCs w:val="22"/>
            </w:rPr>
            <w:t>Education</w:t>
          </w:r>
        </w:p>
      </w:sdtContent>
    </w:sdt>
    <w:p w14:paraId="7C6C63DB" w14:textId="38344ECD" w:rsidR="006270A9" w:rsidRDefault="608ECCAC" w:rsidP="608ECCAC">
      <w:pPr>
        <w:pStyle w:val="Heading2"/>
        <w:rPr>
          <w:sz w:val="20"/>
          <w:szCs w:val="20"/>
        </w:rPr>
      </w:pPr>
      <w:r w:rsidRPr="608ECCAC">
        <w:rPr>
          <w:sz w:val="20"/>
          <w:szCs w:val="20"/>
        </w:rPr>
        <w:t xml:space="preserve">Bachelor of science in Engineering </w:t>
      </w:r>
      <w:proofErr w:type="gramStart"/>
      <w:r w:rsidRPr="608ECCAC">
        <w:rPr>
          <w:sz w:val="20"/>
          <w:szCs w:val="20"/>
        </w:rPr>
        <w:t>|  louisiana</w:t>
      </w:r>
      <w:proofErr w:type="gramEnd"/>
      <w:r w:rsidRPr="608ECCAC">
        <w:rPr>
          <w:sz w:val="20"/>
          <w:szCs w:val="20"/>
        </w:rPr>
        <w:t xml:space="preserve"> state university</w:t>
      </w:r>
    </w:p>
    <w:p w14:paraId="653FC935" w14:textId="56BA3C50" w:rsidR="006270A9" w:rsidRDefault="608ECCAC" w:rsidP="608ECCAC">
      <w:pPr>
        <w:pStyle w:val="ListBullet"/>
        <w:spacing w:line="240" w:lineRule="auto"/>
        <w:rPr>
          <w:sz w:val="18"/>
          <w:szCs w:val="18"/>
        </w:rPr>
      </w:pPr>
      <w:r w:rsidRPr="608ECCAC">
        <w:rPr>
          <w:sz w:val="18"/>
          <w:szCs w:val="18"/>
        </w:rPr>
        <w:t xml:space="preserve">Major: Computer </w:t>
      </w:r>
      <w:r w:rsidR="00F152F9">
        <w:rPr>
          <w:sz w:val="18"/>
          <w:szCs w:val="18"/>
        </w:rPr>
        <w:t>E</w:t>
      </w:r>
      <w:r w:rsidRPr="608ECCAC">
        <w:rPr>
          <w:sz w:val="18"/>
          <w:szCs w:val="18"/>
        </w:rPr>
        <w:t>ngineering</w:t>
      </w:r>
    </w:p>
    <w:p w14:paraId="5C6C4C5B" w14:textId="3354AE10" w:rsidR="00F152F9" w:rsidRDefault="00F152F9" w:rsidP="608ECCAC">
      <w:pPr>
        <w:pStyle w:val="ListBullet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Minor: Computer Science</w:t>
      </w:r>
    </w:p>
    <w:p w14:paraId="5B16F1CF" w14:textId="6899D4C2" w:rsidR="006270A9" w:rsidRDefault="608ECCAC" w:rsidP="608ECCAC">
      <w:pPr>
        <w:pStyle w:val="ListBullet"/>
        <w:spacing w:line="240" w:lineRule="auto"/>
        <w:rPr>
          <w:sz w:val="18"/>
          <w:szCs w:val="18"/>
        </w:rPr>
      </w:pPr>
      <w:r w:rsidRPr="608ECCAC">
        <w:rPr>
          <w:sz w:val="18"/>
          <w:szCs w:val="18"/>
        </w:rPr>
        <w:t>Current GPA: 3.7</w:t>
      </w:r>
      <w:r w:rsidR="006B3154">
        <w:rPr>
          <w:sz w:val="18"/>
          <w:szCs w:val="18"/>
        </w:rPr>
        <w:t>0</w:t>
      </w:r>
      <w:r w:rsidRPr="608ECCAC">
        <w:rPr>
          <w:sz w:val="18"/>
          <w:szCs w:val="18"/>
        </w:rPr>
        <w:t xml:space="preserve"> on 4.3 scale or 3.50 on 4.0 scale</w:t>
      </w:r>
    </w:p>
    <w:p w14:paraId="5B8C7696" w14:textId="696ABAD3" w:rsidR="726FCE97" w:rsidRDefault="608ECCAC" w:rsidP="608ECCAC">
      <w:pPr>
        <w:pStyle w:val="ListBullet"/>
        <w:spacing w:line="240" w:lineRule="auto"/>
        <w:rPr>
          <w:sz w:val="18"/>
          <w:szCs w:val="18"/>
        </w:rPr>
      </w:pPr>
      <w:r w:rsidRPr="608ECCAC">
        <w:rPr>
          <w:sz w:val="18"/>
          <w:szCs w:val="18"/>
        </w:rPr>
        <w:t>Graduation date: May 2020</w:t>
      </w:r>
    </w:p>
    <w:p w14:paraId="3E8E10F0" w14:textId="2F00C0DB" w:rsidR="004D7646" w:rsidRDefault="004D7646" w:rsidP="608ECCAC">
      <w:pPr>
        <w:pStyle w:val="ListBullet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Years attended: 2017-2020</w:t>
      </w:r>
    </w:p>
    <w:sdt>
      <w:sdtPr>
        <w:alias w:val="Skills &amp; Abilities:"/>
        <w:tag w:val="Skills &amp; Abilities:"/>
        <w:id w:val="458624136"/>
        <w:placeholder>
          <w:docPart w:val="37328F12F95A4F708B16CA02AA01028B"/>
        </w:placeholder>
        <w:temporary/>
        <w:showingPlcHdr/>
        <w15:appearance w15:val="hidden"/>
      </w:sdtPr>
      <w:sdtEndPr/>
      <w:sdtContent>
        <w:p w14:paraId="1A478032" w14:textId="77777777" w:rsidR="006270A9" w:rsidRDefault="608ECCAC" w:rsidP="608ECCAC">
          <w:pPr>
            <w:pStyle w:val="Heading1"/>
            <w:rPr>
              <w:sz w:val="20"/>
              <w:szCs w:val="20"/>
            </w:rPr>
          </w:pPr>
          <w:r w:rsidRPr="608ECCAC">
            <w:rPr>
              <w:sz w:val="22"/>
              <w:szCs w:val="22"/>
            </w:rPr>
            <w:t>Skills &amp; Abilities</w:t>
          </w:r>
        </w:p>
      </w:sdtContent>
    </w:sdt>
    <w:p w14:paraId="440DCA84" w14:textId="77777777" w:rsidR="006270A9" w:rsidRDefault="608ECCAC" w:rsidP="608ECCAC">
      <w:pPr>
        <w:pStyle w:val="Heading2"/>
        <w:rPr>
          <w:sz w:val="20"/>
          <w:szCs w:val="20"/>
        </w:rPr>
      </w:pPr>
      <w:r w:rsidRPr="608ECCAC">
        <w:rPr>
          <w:sz w:val="20"/>
          <w:szCs w:val="20"/>
        </w:rPr>
        <w:t>Computer science</w:t>
      </w:r>
    </w:p>
    <w:p w14:paraId="40FC7674" w14:textId="5C666F9E" w:rsidR="608ECCAC" w:rsidRDefault="608ECCAC" w:rsidP="608ECCAC">
      <w:pPr>
        <w:pStyle w:val="ListBullet"/>
        <w:spacing w:line="240" w:lineRule="auto"/>
        <w:rPr>
          <w:sz w:val="14"/>
          <w:szCs w:val="14"/>
        </w:rPr>
      </w:pPr>
      <w:r w:rsidRPr="608ECCAC">
        <w:rPr>
          <w:sz w:val="18"/>
          <w:szCs w:val="18"/>
        </w:rPr>
        <w:t>Experience with C++, JavaScript, Python</w:t>
      </w:r>
      <w:r w:rsidR="006B3154">
        <w:rPr>
          <w:sz w:val="18"/>
          <w:szCs w:val="18"/>
        </w:rPr>
        <w:t xml:space="preserve">, C# </w:t>
      </w:r>
      <w:r w:rsidRPr="608ECCAC">
        <w:rPr>
          <w:sz w:val="18"/>
          <w:szCs w:val="18"/>
        </w:rPr>
        <w:t xml:space="preserve">and </w:t>
      </w:r>
      <w:r w:rsidR="006B3154">
        <w:rPr>
          <w:sz w:val="18"/>
          <w:szCs w:val="18"/>
        </w:rPr>
        <w:t>MATLAB</w:t>
      </w:r>
      <w:r w:rsidRPr="608ECCAC">
        <w:rPr>
          <w:sz w:val="18"/>
          <w:szCs w:val="18"/>
        </w:rPr>
        <w:t xml:space="preserve"> as well as OOD and operating systems.</w:t>
      </w:r>
    </w:p>
    <w:p w14:paraId="3E5DD71F" w14:textId="5D9F4D0C" w:rsidR="00347750" w:rsidRPr="00865A64" w:rsidRDefault="608ECCAC" w:rsidP="608ECCAC">
      <w:pPr>
        <w:pStyle w:val="ListBullet"/>
        <w:spacing w:line="240" w:lineRule="auto"/>
        <w:rPr>
          <w:sz w:val="20"/>
          <w:szCs w:val="20"/>
        </w:rPr>
      </w:pPr>
      <w:r w:rsidRPr="608ECCAC">
        <w:rPr>
          <w:sz w:val="18"/>
          <w:szCs w:val="18"/>
        </w:rPr>
        <w:t>Knowledge of blockchain technology and working on project dealing with Ethereum.</w:t>
      </w:r>
    </w:p>
    <w:p w14:paraId="435B9AED" w14:textId="6C66D8A9" w:rsidR="00865A64" w:rsidRDefault="00865A64" w:rsidP="608ECCAC">
      <w:pPr>
        <w:pStyle w:val="ListBullet"/>
        <w:spacing w:line="240" w:lineRule="auto"/>
        <w:rPr>
          <w:sz w:val="20"/>
          <w:szCs w:val="20"/>
        </w:rPr>
      </w:pPr>
      <w:r>
        <w:rPr>
          <w:sz w:val="18"/>
          <w:szCs w:val="18"/>
        </w:rPr>
        <w:t xml:space="preserve">Familiarity with Agile </w:t>
      </w:r>
      <w:r w:rsidR="00C2230B">
        <w:rPr>
          <w:sz w:val="18"/>
          <w:szCs w:val="18"/>
        </w:rPr>
        <w:t>software development and Azure DevOps.</w:t>
      </w:r>
    </w:p>
    <w:p w14:paraId="3112A019" w14:textId="77777777" w:rsidR="006270A9" w:rsidRDefault="608ECCAC" w:rsidP="608ECCAC">
      <w:pPr>
        <w:pStyle w:val="Heading2"/>
        <w:rPr>
          <w:sz w:val="20"/>
          <w:szCs w:val="20"/>
        </w:rPr>
      </w:pPr>
      <w:r w:rsidRPr="608ECCAC">
        <w:rPr>
          <w:sz w:val="20"/>
          <w:szCs w:val="20"/>
        </w:rPr>
        <w:t>HDL and assembly languages</w:t>
      </w:r>
    </w:p>
    <w:p w14:paraId="32949EC6" w14:textId="4B6BE679" w:rsidR="006270A9" w:rsidRDefault="608ECCAC" w:rsidP="608ECCAC">
      <w:pPr>
        <w:pStyle w:val="ListBullet"/>
        <w:spacing w:line="240" w:lineRule="auto"/>
        <w:rPr>
          <w:sz w:val="18"/>
          <w:szCs w:val="18"/>
        </w:rPr>
      </w:pPr>
      <w:r w:rsidRPr="608ECCAC">
        <w:rPr>
          <w:sz w:val="18"/>
          <w:szCs w:val="18"/>
        </w:rPr>
        <w:t>Working knowledge of ARM assembly for the use of programming microprocessor systems and microcontrollers for hardware design as well as MIPS assembly.</w:t>
      </w:r>
    </w:p>
    <w:p w14:paraId="2FA46078" w14:textId="190B64E4" w:rsidR="0064084C" w:rsidRPr="007348A5" w:rsidRDefault="608ECCAC" w:rsidP="007348A5">
      <w:pPr>
        <w:pStyle w:val="ListBullet"/>
        <w:spacing w:line="240" w:lineRule="auto"/>
        <w:rPr>
          <w:sz w:val="20"/>
          <w:szCs w:val="20"/>
        </w:rPr>
      </w:pPr>
      <w:r w:rsidRPr="608ECCAC">
        <w:rPr>
          <w:sz w:val="18"/>
          <w:szCs w:val="18"/>
        </w:rPr>
        <w:t>Experience with HDL Verilog</w:t>
      </w:r>
      <w:r w:rsidR="00DA7BF2">
        <w:rPr>
          <w:sz w:val="18"/>
          <w:szCs w:val="18"/>
        </w:rPr>
        <w:t xml:space="preserve"> and VHDL</w:t>
      </w:r>
      <w:r w:rsidRPr="608ECCAC">
        <w:rPr>
          <w:sz w:val="18"/>
          <w:szCs w:val="18"/>
        </w:rPr>
        <w:t xml:space="preserve"> for the implementation of both sequential and combinational logic circuits.</w:t>
      </w:r>
    </w:p>
    <w:p w14:paraId="17359E55" w14:textId="77777777" w:rsidR="006270A9" w:rsidRDefault="608ECCAC" w:rsidP="608ECCAC">
      <w:pPr>
        <w:pStyle w:val="Heading2"/>
        <w:rPr>
          <w:sz w:val="18"/>
          <w:szCs w:val="18"/>
        </w:rPr>
      </w:pPr>
      <w:r w:rsidRPr="608ECCAC">
        <w:rPr>
          <w:sz w:val="20"/>
          <w:szCs w:val="20"/>
        </w:rPr>
        <w:t>circuitry</w:t>
      </w:r>
    </w:p>
    <w:p w14:paraId="7F07E171" w14:textId="431DDB7A" w:rsidR="006270A9" w:rsidRDefault="608ECCAC" w:rsidP="608ECCAC">
      <w:pPr>
        <w:pStyle w:val="ListBullet"/>
        <w:spacing w:line="240" w:lineRule="auto"/>
        <w:rPr>
          <w:sz w:val="18"/>
          <w:szCs w:val="18"/>
        </w:rPr>
      </w:pPr>
      <w:r w:rsidRPr="608ECCAC">
        <w:rPr>
          <w:sz w:val="18"/>
          <w:szCs w:val="18"/>
        </w:rPr>
        <w:t>Ability to model, simulate and analyze circuits using circuit simulation software such as OrCAD Capture, PSPICE, Multisim, and physical circuit building.</w:t>
      </w:r>
    </w:p>
    <w:p w14:paraId="6C609F96" w14:textId="721BA9D8" w:rsidR="00250D9C" w:rsidRDefault="608ECCAC" w:rsidP="608ECCAC">
      <w:pPr>
        <w:pStyle w:val="ListBullet"/>
        <w:spacing w:line="240" w:lineRule="auto"/>
        <w:rPr>
          <w:sz w:val="18"/>
          <w:szCs w:val="18"/>
        </w:rPr>
      </w:pPr>
      <w:r w:rsidRPr="608ECCAC">
        <w:rPr>
          <w:sz w:val="18"/>
          <w:szCs w:val="18"/>
        </w:rPr>
        <w:t>Design and implementation of combinational and sequential logic circuits using TTL devices, and HDL, CPLD or FPGA board.</w:t>
      </w:r>
    </w:p>
    <w:p w14:paraId="2A4FBBF5" w14:textId="5044A268" w:rsidR="006B3154" w:rsidRDefault="00F03351" w:rsidP="608ECCAC">
      <w:pPr>
        <w:pStyle w:val="ListBullet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Ability to operate bench level test</w:t>
      </w:r>
      <w:r w:rsidR="003A5222">
        <w:rPr>
          <w:sz w:val="18"/>
          <w:szCs w:val="18"/>
        </w:rPr>
        <w:t xml:space="preserve"> equipment such as oscilloscopes, function generators, multimeters, etc.</w:t>
      </w:r>
    </w:p>
    <w:sdt>
      <w:sdtPr>
        <w:alias w:val="Experience:"/>
        <w:tag w:val="Experience:"/>
        <w:id w:val="171684534"/>
        <w:placeholder>
          <w:docPart w:val="4E1C16EB29BF4D8A8533591CC2C4CB67"/>
        </w:placeholder>
        <w:temporary/>
        <w:showingPlcHdr/>
        <w15:appearance w15:val="hidden"/>
      </w:sdtPr>
      <w:sdtEndPr/>
      <w:sdtContent>
        <w:p w14:paraId="49F0A134" w14:textId="77777777" w:rsidR="006270A9" w:rsidRDefault="608ECCAC" w:rsidP="608ECCAC">
          <w:pPr>
            <w:pStyle w:val="Heading1"/>
            <w:rPr>
              <w:sz w:val="20"/>
              <w:szCs w:val="20"/>
            </w:rPr>
          </w:pPr>
          <w:r w:rsidRPr="608ECCAC">
            <w:rPr>
              <w:sz w:val="22"/>
              <w:szCs w:val="22"/>
            </w:rPr>
            <w:t>Experience</w:t>
          </w:r>
        </w:p>
      </w:sdtContent>
    </w:sdt>
    <w:p w14:paraId="0AA32FC4" w14:textId="7D320712" w:rsidR="004D7646" w:rsidRDefault="004D7646" w:rsidP="0042193E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software Engineer | Dell technologies | 08/20 – present</w:t>
      </w:r>
    </w:p>
    <w:p w14:paraId="2B48EDEF" w14:textId="738E61BD" w:rsidR="004D7646" w:rsidRDefault="004D7646" w:rsidP="004D7646">
      <w:pPr>
        <w:pStyle w:val="ListBullet"/>
        <w:spacing w:line="240" w:lineRule="auto"/>
        <w:rPr>
          <w:sz w:val="16"/>
          <w:szCs w:val="16"/>
        </w:rPr>
      </w:pPr>
      <w:r w:rsidRPr="608ECCAC">
        <w:rPr>
          <w:sz w:val="16"/>
          <w:szCs w:val="16"/>
        </w:rPr>
        <w:t>Work</w:t>
      </w:r>
      <w:r>
        <w:rPr>
          <w:sz w:val="16"/>
          <w:szCs w:val="16"/>
        </w:rPr>
        <w:t xml:space="preserve">ed on the performance engineering team utilizing scripting and </w:t>
      </w:r>
      <w:proofErr w:type="spellStart"/>
      <w:r>
        <w:rPr>
          <w:sz w:val="16"/>
          <w:szCs w:val="16"/>
        </w:rPr>
        <w:t>NeoLoad</w:t>
      </w:r>
      <w:proofErr w:type="spellEnd"/>
      <w:r>
        <w:rPr>
          <w:sz w:val="16"/>
          <w:szCs w:val="16"/>
        </w:rPr>
        <w:t xml:space="preserve"> to gather performance metrics of software and API endpoints</w:t>
      </w:r>
      <w:r w:rsidRPr="608ECCAC">
        <w:rPr>
          <w:sz w:val="16"/>
          <w:szCs w:val="16"/>
        </w:rPr>
        <w:t>.</w:t>
      </w:r>
    </w:p>
    <w:p w14:paraId="27DCA3F8" w14:textId="4FA0260D" w:rsidR="004D7646" w:rsidRDefault="004D7646" w:rsidP="004D7646">
      <w:pPr>
        <w:pStyle w:val="ListBullet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Developed internal tools to automate and streamline the processes involved in testing software using multiple technologies including ReactJS</w:t>
      </w:r>
      <w:r w:rsidRPr="608ECCAC">
        <w:rPr>
          <w:sz w:val="16"/>
          <w:szCs w:val="16"/>
        </w:rPr>
        <w:t>.</w:t>
      </w:r>
    </w:p>
    <w:p w14:paraId="6A2DBC90" w14:textId="5BEBA54F" w:rsidR="004D7646" w:rsidRDefault="004D7646" w:rsidP="004D7646">
      <w:pPr>
        <w:pStyle w:val="ListBullet"/>
        <w:rPr>
          <w:sz w:val="16"/>
          <w:szCs w:val="16"/>
        </w:rPr>
      </w:pPr>
      <w:r>
        <w:rPr>
          <w:sz w:val="16"/>
          <w:szCs w:val="16"/>
        </w:rPr>
        <w:t>Created and worked on CICD pipelines designed to automate the testing of software when code changes are made.</w:t>
      </w:r>
    </w:p>
    <w:p w14:paraId="7A31B7B7" w14:textId="3D4EF846" w:rsidR="004D7646" w:rsidRPr="004D7646" w:rsidRDefault="004D7646" w:rsidP="004D7646">
      <w:pPr>
        <w:pStyle w:val="ListBullet"/>
        <w:rPr>
          <w:sz w:val="16"/>
          <w:szCs w:val="16"/>
        </w:rPr>
      </w:pPr>
      <w:r>
        <w:rPr>
          <w:sz w:val="16"/>
          <w:szCs w:val="16"/>
        </w:rPr>
        <w:t xml:space="preserve">Aided in defect troubleshooting </w:t>
      </w:r>
      <w:r w:rsidR="00FB4387">
        <w:rPr>
          <w:sz w:val="16"/>
          <w:szCs w:val="16"/>
        </w:rPr>
        <w:t>utilizing TFS, Riverbed, and New Relic for error gathering and trace routing.</w:t>
      </w:r>
    </w:p>
    <w:p w14:paraId="43361DDE" w14:textId="20EDE537" w:rsidR="0042193E" w:rsidRDefault="0042193E" w:rsidP="0042193E">
      <w:pPr>
        <w:pStyle w:val="Heading2"/>
        <w:rPr>
          <w:sz w:val="18"/>
          <w:szCs w:val="18"/>
        </w:rPr>
      </w:pPr>
      <w:r w:rsidRPr="608ECCAC">
        <w:rPr>
          <w:sz w:val="18"/>
          <w:szCs w:val="18"/>
        </w:rPr>
        <w:t xml:space="preserve">Blockchain undergraduate researcher | LSU electrical engineering department | 01/19 – </w:t>
      </w:r>
      <w:r w:rsidR="004D7646">
        <w:rPr>
          <w:sz w:val="18"/>
          <w:szCs w:val="18"/>
        </w:rPr>
        <w:t>05/20</w:t>
      </w:r>
    </w:p>
    <w:p w14:paraId="0E24ADA3" w14:textId="30C00A07" w:rsidR="0042193E" w:rsidRDefault="0042193E" w:rsidP="0042193E">
      <w:pPr>
        <w:pStyle w:val="ListBullet"/>
        <w:spacing w:line="240" w:lineRule="auto"/>
        <w:rPr>
          <w:sz w:val="16"/>
          <w:szCs w:val="16"/>
        </w:rPr>
      </w:pPr>
      <w:r w:rsidRPr="608ECCAC">
        <w:rPr>
          <w:sz w:val="16"/>
          <w:szCs w:val="16"/>
        </w:rPr>
        <w:t>Wor</w:t>
      </w:r>
      <w:r w:rsidR="00FB4387">
        <w:rPr>
          <w:sz w:val="16"/>
          <w:szCs w:val="16"/>
        </w:rPr>
        <w:t>ked</w:t>
      </w:r>
      <w:r w:rsidRPr="608ECCAC">
        <w:rPr>
          <w:sz w:val="16"/>
          <w:szCs w:val="16"/>
        </w:rPr>
        <w:t xml:space="preserve"> on a project dealing with the Ethereum blockchain.</w:t>
      </w:r>
    </w:p>
    <w:p w14:paraId="3025ED7B" w14:textId="5A1B2A58" w:rsidR="0042193E" w:rsidRDefault="00FB4387" w:rsidP="0042193E">
      <w:pPr>
        <w:pStyle w:val="ListBullet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Performed s</w:t>
      </w:r>
      <w:r w:rsidR="0042193E" w:rsidRPr="608ECCAC">
        <w:rPr>
          <w:sz w:val="16"/>
          <w:szCs w:val="16"/>
        </w:rPr>
        <w:t xml:space="preserve">tatistical analysis of the blockchain through various means </w:t>
      </w:r>
      <w:r>
        <w:rPr>
          <w:sz w:val="16"/>
          <w:szCs w:val="16"/>
        </w:rPr>
        <w:t>for performance reporting</w:t>
      </w:r>
      <w:r w:rsidR="0042193E" w:rsidRPr="608ECCAC">
        <w:rPr>
          <w:sz w:val="16"/>
          <w:szCs w:val="16"/>
        </w:rPr>
        <w:t>.</w:t>
      </w:r>
    </w:p>
    <w:p w14:paraId="5AA9E800" w14:textId="5119A1B5" w:rsidR="0042193E" w:rsidRPr="00FB4387" w:rsidRDefault="0042193E" w:rsidP="00FB4387">
      <w:pPr>
        <w:pStyle w:val="ListBullet"/>
        <w:rPr>
          <w:sz w:val="16"/>
          <w:szCs w:val="16"/>
        </w:rPr>
      </w:pPr>
      <w:r w:rsidRPr="608ECCAC">
        <w:rPr>
          <w:sz w:val="16"/>
          <w:szCs w:val="16"/>
        </w:rPr>
        <w:t>Work</w:t>
      </w:r>
      <w:r w:rsidR="00FB4387">
        <w:rPr>
          <w:sz w:val="16"/>
          <w:szCs w:val="16"/>
        </w:rPr>
        <w:t>ed on the front end of the project as well as the backend</w:t>
      </w:r>
      <w:r w:rsidRPr="608ECCAC">
        <w:rPr>
          <w:sz w:val="16"/>
          <w:szCs w:val="16"/>
        </w:rPr>
        <w:t xml:space="preserve"> that </w:t>
      </w:r>
      <w:r w:rsidR="00FB4387">
        <w:rPr>
          <w:sz w:val="16"/>
          <w:szCs w:val="16"/>
        </w:rPr>
        <w:t>utilized technologies such as ReactJS, NodeJS, Solidity, and Python</w:t>
      </w:r>
      <w:r w:rsidRPr="608ECCAC">
        <w:rPr>
          <w:sz w:val="16"/>
          <w:szCs w:val="16"/>
        </w:rPr>
        <w:t>.</w:t>
      </w:r>
    </w:p>
    <w:p w14:paraId="29847EAC" w14:textId="64BDA683" w:rsidR="608ECCAC" w:rsidRDefault="608ECCAC" w:rsidP="608ECCAC">
      <w:pPr>
        <w:pStyle w:val="Heading2"/>
        <w:rPr>
          <w:sz w:val="18"/>
          <w:szCs w:val="18"/>
        </w:rPr>
      </w:pPr>
      <w:r w:rsidRPr="608ECCAC">
        <w:rPr>
          <w:sz w:val="18"/>
          <w:szCs w:val="18"/>
        </w:rPr>
        <w:t>Engineering and scientific applications intern | chevron | 05/19 – 08/19</w:t>
      </w:r>
    </w:p>
    <w:p w14:paraId="6B3BECC8" w14:textId="4290468D" w:rsidR="608ECCAC" w:rsidRDefault="608ECCAC" w:rsidP="608ECCAC">
      <w:pPr>
        <w:pStyle w:val="ListBullet"/>
        <w:spacing w:line="240" w:lineRule="auto"/>
        <w:rPr>
          <w:sz w:val="16"/>
          <w:szCs w:val="16"/>
        </w:rPr>
      </w:pPr>
      <w:r w:rsidRPr="608ECCAC">
        <w:rPr>
          <w:sz w:val="16"/>
          <w:szCs w:val="16"/>
        </w:rPr>
        <w:t>Worked on the DOF (Digital Oilfield) team on implementing the particle swarm optimization algorithm into their IFM software.</w:t>
      </w:r>
    </w:p>
    <w:p w14:paraId="52763FE4" w14:textId="12B150F1" w:rsidR="608ECCAC" w:rsidRDefault="608ECCAC" w:rsidP="608ECCAC">
      <w:pPr>
        <w:pStyle w:val="ListBullet"/>
        <w:spacing w:after="0" w:line="240" w:lineRule="auto"/>
        <w:rPr>
          <w:sz w:val="16"/>
          <w:szCs w:val="16"/>
        </w:rPr>
      </w:pPr>
      <w:r w:rsidRPr="608ECCAC">
        <w:rPr>
          <w:sz w:val="16"/>
          <w:szCs w:val="16"/>
        </w:rPr>
        <w:t xml:space="preserve">Did a </w:t>
      </w:r>
      <w:proofErr w:type="spellStart"/>
      <w:r w:rsidRPr="608ECCAC">
        <w:rPr>
          <w:sz w:val="16"/>
          <w:szCs w:val="16"/>
        </w:rPr>
        <w:t>PoC</w:t>
      </w:r>
      <w:proofErr w:type="spellEnd"/>
      <w:r w:rsidRPr="608ECCAC">
        <w:rPr>
          <w:sz w:val="16"/>
          <w:szCs w:val="16"/>
        </w:rPr>
        <w:t xml:space="preserve"> of the particle swarm optimization algorithm first in C# using the .NET framework and then implemented it into a visual workflow to integrate into IFM and change the GAP model variables to calibrate the risers of the </w:t>
      </w:r>
      <w:proofErr w:type="spellStart"/>
      <w:r w:rsidRPr="608ECCAC">
        <w:rPr>
          <w:sz w:val="16"/>
          <w:szCs w:val="16"/>
        </w:rPr>
        <w:t>Agbami</w:t>
      </w:r>
      <w:proofErr w:type="spellEnd"/>
      <w:r w:rsidRPr="608ECCAC">
        <w:rPr>
          <w:sz w:val="16"/>
          <w:szCs w:val="16"/>
        </w:rPr>
        <w:t xml:space="preserve"> oilfield.</w:t>
      </w:r>
    </w:p>
    <w:p w14:paraId="6212D9BE" w14:textId="7796A7E6" w:rsidR="608ECCAC" w:rsidRDefault="608ECCAC" w:rsidP="608ECCAC">
      <w:pPr>
        <w:pStyle w:val="ListBullet"/>
        <w:rPr>
          <w:sz w:val="16"/>
          <w:szCs w:val="16"/>
        </w:rPr>
      </w:pPr>
      <w:r w:rsidRPr="608ECCAC">
        <w:rPr>
          <w:sz w:val="16"/>
          <w:szCs w:val="16"/>
        </w:rPr>
        <w:t>Was introduced into Agile development in which I attended daily stand ups, sprint planning meetings, and communicated with scrum master about sprint’s tasks and goals.</w:t>
      </w:r>
    </w:p>
    <w:p w14:paraId="00B9E7E6" w14:textId="16AE637E" w:rsidR="608ECCAC" w:rsidRDefault="608ECCAC" w:rsidP="608ECCAC">
      <w:pPr>
        <w:pStyle w:val="ListBullet"/>
        <w:rPr>
          <w:sz w:val="16"/>
          <w:szCs w:val="16"/>
        </w:rPr>
      </w:pPr>
      <w:r w:rsidRPr="608ECCAC">
        <w:rPr>
          <w:sz w:val="16"/>
          <w:szCs w:val="16"/>
        </w:rPr>
        <w:t xml:space="preserve">Participated in Chevron summer </w:t>
      </w:r>
      <w:proofErr w:type="spellStart"/>
      <w:r w:rsidRPr="608ECCAC">
        <w:rPr>
          <w:sz w:val="16"/>
          <w:szCs w:val="16"/>
        </w:rPr>
        <w:t>Powerthon</w:t>
      </w:r>
      <w:proofErr w:type="spellEnd"/>
      <w:r w:rsidRPr="608ECCAC">
        <w:rPr>
          <w:sz w:val="16"/>
          <w:szCs w:val="16"/>
        </w:rPr>
        <w:t xml:space="preserve"> in which our group of six engineers developed an ITC onboarding app that streamlined the onboarding process through the low-code Microsoft PowerApps platform.</w:t>
      </w:r>
    </w:p>
    <w:p w14:paraId="2F652241" w14:textId="678DD67B" w:rsidR="006270A9" w:rsidRDefault="608ECCAC" w:rsidP="608ECCAC">
      <w:pPr>
        <w:pStyle w:val="Heading2"/>
        <w:rPr>
          <w:sz w:val="16"/>
          <w:szCs w:val="16"/>
        </w:rPr>
      </w:pPr>
      <w:r w:rsidRPr="608ECCAC">
        <w:rPr>
          <w:sz w:val="18"/>
          <w:szCs w:val="18"/>
        </w:rPr>
        <w:t>Physics/calculus/computer science tutor | genesis tutoring &amp; LSU Physics Department | 08/18 – 12/18 and 09/18 - 05/19 respectively</w:t>
      </w:r>
    </w:p>
    <w:p w14:paraId="0B94FCF0" w14:textId="77777777" w:rsidR="00250D9C" w:rsidRDefault="608ECCAC" w:rsidP="608ECCAC">
      <w:pPr>
        <w:pStyle w:val="ListBullet"/>
        <w:spacing w:line="240" w:lineRule="auto"/>
        <w:rPr>
          <w:sz w:val="16"/>
          <w:szCs w:val="16"/>
        </w:rPr>
      </w:pPr>
      <w:bookmarkStart w:id="0" w:name="_Hlk535584621"/>
      <w:r w:rsidRPr="608ECCAC">
        <w:rPr>
          <w:sz w:val="16"/>
          <w:szCs w:val="16"/>
        </w:rPr>
        <w:t>Walk students through any issues they are having with their respective courses including Physics, Calculus, and Computer Science w/ C++.</w:t>
      </w:r>
    </w:p>
    <w:p w14:paraId="6DB82DAB" w14:textId="77777777" w:rsidR="006F0F8A" w:rsidRDefault="608ECCAC" w:rsidP="608ECCAC">
      <w:pPr>
        <w:pStyle w:val="ListBullet"/>
        <w:spacing w:line="240" w:lineRule="auto"/>
        <w:rPr>
          <w:sz w:val="16"/>
          <w:szCs w:val="16"/>
        </w:rPr>
      </w:pPr>
      <w:r w:rsidRPr="608ECCAC">
        <w:rPr>
          <w:sz w:val="16"/>
          <w:szCs w:val="16"/>
        </w:rPr>
        <w:t xml:space="preserve">Help with topics such as derivation rules, implicit differentiation, </w:t>
      </w:r>
      <w:proofErr w:type="spellStart"/>
      <w:r w:rsidRPr="608ECCAC">
        <w:rPr>
          <w:sz w:val="16"/>
          <w:szCs w:val="16"/>
        </w:rPr>
        <w:t>L’Hospital’s</w:t>
      </w:r>
      <w:proofErr w:type="spellEnd"/>
      <w:r w:rsidRPr="608ECCAC">
        <w:rPr>
          <w:sz w:val="16"/>
          <w:szCs w:val="16"/>
        </w:rPr>
        <w:t xml:space="preserve"> rule, Integration techniques, relative minima and maxima to analyze function traits, fundamental programming skills, classes, methods, file streaming, data type parsing, etc.</w:t>
      </w:r>
    </w:p>
    <w:p w14:paraId="682B759F" w14:textId="48B17BEA" w:rsidR="006F0F8A" w:rsidRPr="004D7646" w:rsidRDefault="608ECCAC" w:rsidP="004D7646">
      <w:pPr>
        <w:pStyle w:val="ListBullet"/>
        <w:spacing w:line="240" w:lineRule="auto"/>
        <w:rPr>
          <w:sz w:val="18"/>
          <w:szCs w:val="18"/>
        </w:rPr>
      </w:pPr>
      <w:r w:rsidRPr="608ECCAC">
        <w:rPr>
          <w:sz w:val="16"/>
          <w:szCs w:val="16"/>
        </w:rPr>
        <w:t>Assist in trouble shooting early C++ programming projects.</w:t>
      </w:r>
      <w:bookmarkEnd w:id="0"/>
    </w:p>
    <w:sectPr w:rsidR="006F0F8A" w:rsidRPr="004D7646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A2378" w14:textId="77777777" w:rsidR="00EE6F52" w:rsidRDefault="00EE6F52">
      <w:pPr>
        <w:spacing w:after="0"/>
      </w:pPr>
      <w:r>
        <w:separator/>
      </w:r>
    </w:p>
  </w:endnote>
  <w:endnote w:type="continuationSeparator" w:id="0">
    <w:p w14:paraId="465BB5AC" w14:textId="77777777" w:rsidR="00EE6F52" w:rsidRDefault="00EE6F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9DF4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58E47" w14:textId="77777777" w:rsidR="00EE6F52" w:rsidRDefault="00EE6F52">
      <w:pPr>
        <w:spacing w:after="0"/>
      </w:pPr>
      <w:r>
        <w:separator/>
      </w:r>
    </w:p>
  </w:footnote>
  <w:footnote w:type="continuationSeparator" w:id="0">
    <w:p w14:paraId="78A73ACB" w14:textId="77777777" w:rsidR="00EE6F52" w:rsidRDefault="00EE6F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F609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DE7390"/>
    <w:multiLevelType w:val="hybridMultilevel"/>
    <w:tmpl w:val="54000A66"/>
    <w:lvl w:ilvl="0" w:tplc="4FCCDA5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D5421DD"/>
    <w:multiLevelType w:val="hybridMultilevel"/>
    <w:tmpl w:val="91F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E2"/>
    <w:rsid w:val="000A4F59"/>
    <w:rsid w:val="00100714"/>
    <w:rsid w:val="00141A4C"/>
    <w:rsid w:val="001B29CF"/>
    <w:rsid w:val="001E4DE2"/>
    <w:rsid w:val="00250D9C"/>
    <w:rsid w:val="0028220F"/>
    <w:rsid w:val="00347750"/>
    <w:rsid w:val="00356C14"/>
    <w:rsid w:val="003A5222"/>
    <w:rsid w:val="00412ACF"/>
    <w:rsid w:val="0042193E"/>
    <w:rsid w:val="004D7646"/>
    <w:rsid w:val="00566AD5"/>
    <w:rsid w:val="005E70A5"/>
    <w:rsid w:val="00617B26"/>
    <w:rsid w:val="006270A9"/>
    <w:rsid w:val="00631236"/>
    <w:rsid w:val="0064084C"/>
    <w:rsid w:val="00675956"/>
    <w:rsid w:val="00681034"/>
    <w:rsid w:val="006B3154"/>
    <w:rsid w:val="006F0F8A"/>
    <w:rsid w:val="0072192D"/>
    <w:rsid w:val="007224FF"/>
    <w:rsid w:val="007348A5"/>
    <w:rsid w:val="00773815"/>
    <w:rsid w:val="007A2D20"/>
    <w:rsid w:val="007F67C3"/>
    <w:rsid w:val="00816216"/>
    <w:rsid w:val="00865A64"/>
    <w:rsid w:val="0087734B"/>
    <w:rsid w:val="00894052"/>
    <w:rsid w:val="008E73C3"/>
    <w:rsid w:val="009302BA"/>
    <w:rsid w:val="009D5933"/>
    <w:rsid w:val="00A14BD9"/>
    <w:rsid w:val="00AC2D14"/>
    <w:rsid w:val="00AC57D8"/>
    <w:rsid w:val="00AF56B3"/>
    <w:rsid w:val="00B4095B"/>
    <w:rsid w:val="00BB0934"/>
    <w:rsid w:val="00BD768D"/>
    <w:rsid w:val="00C2230B"/>
    <w:rsid w:val="00C61F8E"/>
    <w:rsid w:val="00DA7BF2"/>
    <w:rsid w:val="00DE1FF6"/>
    <w:rsid w:val="00E3714E"/>
    <w:rsid w:val="00E83E4B"/>
    <w:rsid w:val="00EE6F52"/>
    <w:rsid w:val="00F03351"/>
    <w:rsid w:val="00F152F9"/>
    <w:rsid w:val="00FB4387"/>
    <w:rsid w:val="00FD127D"/>
    <w:rsid w:val="608ECCAC"/>
    <w:rsid w:val="6A023ACA"/>
    <w:rsid w:val="726FC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221"/>
  <w15:chartTrackingRefBased/>
  <w15:docId w15:val="{FB831024-6873-4087-A0A7-4A8A5D62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1E4DE2"/>
    <w:pPr>
      <w:spacing w:after="10" w:line="253" w:lineRule="auto"/>
      <w:ind w:left="720" w:hanging="10"/>
      <w:contextualSpacing/>
    </w:pPr>
    <w:rPr>
      <w:rFonts w:ascii="Arial" w:eastAsia="Arial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on%20McDonal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929AEDA56E404891CB5455B2092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34B56-8F27-451F-8946-757A34C882FC}"/>
      </w:docPartPr>
      <w:docPartBody>
        <w:p w:rsidR="004402E4" w:rsidRDefault="00003274">
          <w:pPr>
            <w:pStyle w:val="85929AEDA56E404891CB5455B20924E0"/>
          </w:pPr>
          <w:r>
            <w:t>Education</w:t>
          </w:r>
        </w:p>
      </w:docPartBody>
    </w:docPart>
    <w:docPart>
      <w:docPartPr>
        <w:name w:val="37328F12F95A4F708B16CA02AA01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E81A6-A70C-4640-9300-476ACC0A0E18}"/>
      </w:docPartPr>
      <w:docPartBody>
        <w:p w:rsidR="004402E4" w:rsidRDefault="00003274">
          <w:pPr>
            <w:pStyle w:val="37328F12F95A4F708B16CA02AA01028B"/>
          </w:pPr>
          <w:r>
            <w:t>Skills &amp; Abilities</w:t>
          </w:r>
        </w:p>
      </w:docPartBody>
    </w:docPart>
    <w:docPart>
      <w:docPartPr>
        <w:name w:val="4E1C16EB29BF4D8A8533591CC2C4C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C498-B64B-4721-A218-0EFE2474D8A9}"/>
      </w:docPartPr>
      <w:docPartBody>
        <w:p w:rsidR="004402E4" w:rsidRDefault="00003274">
          <w:pPr>
            <w:pStyle w:val="4E1C16EB29BF4D8A8533591CC2C4CB6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D6"/>
    <w:rsid w:val="00003274"/>
    <w:rsid w:val="00095DF2"/>
    <w:rsid w:val="003A47D3"/>
    <w:rsid w:val="004402E4"/>
    <w:rsid w:val="00542EE2"/>
    <w:rsid w:val="00667DED"/>
    <w:rsid w:val="008940D3"/>
    <w:rsid w:val="00965FD6"/>
    <w:rsid w:val="00D77437"/>
    <w:rsid w:val="00D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929AEDA56E404891CB5455B20924E0">
    <w:name w:val="85929AEDA56E404891CB5455B20924E0"/>
  </w:style>
  <w:style w:type="paragraph" w:customStyle="1" w:styleId="37328F12F95A4F708B16CA02AA01028B">
    <w:name w:val="37328F12F95A4F708B16CA02AA01028B"/>
  </w:style>
  <w:style w:type="paragraph" w:customStyle="1" w:styleId="4E1C16EB29BF4D8A8533591CC2C4CB67">
    <w:name w:val="4E1C16EB29BF4D8A8533591CC2C4C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12F32-A727-4686-AD7C-3FB108C8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Devon McDonald</dc:creator>
  <cp:keywords/>
  <cp:lastModifiedBy>devon mcdonald</cp:lastModifiedBy>
  <cp:revision>2</cp:revision>
  <dcterms:created xsi:type="dcterms:W3CDTF">2020-12-17T18:31:00Z</dcterms:created>
  <dcterms:modified xsi:type="dcterms:W3CDTF">2020-12-17T18:31:00Z</dcterms:modified>
  <cp:version/>
</cp:coreProperties>
</file>